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&lt;html&gt;</w:t>
        <w:br/>
        <w:t xml:space="preserve">&lt;head&gt;</w:t>
        <w:br/>
        <w:t xml:space="preserve">&lt;style&gt;</w:t>
        <w:br/>
        <w:t xml:space="preserve">img {</w:t>
        <w:br/>
        <w:t xml:space="preserve">  float: left;</w:t>
        <w:br/>
        <w:t xml:space="preserve">  margin: 5px 5px 5px 5px;</w:t>
        <w:br/>
        <w:t xml:space="preserve">}</w:t>
        <w:br/>
        <w:t xml:space="preserve">table, td, th {</w:t>
        <w:br/>
        <w:t xml:space="preserve">            border: 1px solid black;</w:t>
        <w:br/>
        <w:t xml:space="preserve">            width: 300px;</w:t>
        <w:br/>
        <w:t xml:space="preserve">         }</w:t>
        <w:br/>
        <w:t xml:space="preserve">&lt;/style&gt;</w:t>
        <w:br/>
        <w:t xml:space="preserve">&lt;title&gt;PHP Test&lt;/title&gt;</w:t>
        <w:br/>
        <w:t xml:space="preserve">&lt;/head&gt;</w:t>
        <w:br/>
        <w:t xml:space="preserve">&lt;body&gt;</w:t>
        <w:br/>
        <w:t xml:space="preserve">&lt;h1 style="text-align:center"&gt;Simple HTML &amp; CSS Page&lt;/h1&gt;</w:t>
        <w:br/>
        <w:t xml:space="preserve">&lt;p&gt;&lt;img src="images/profilepic-adj2.jpg" width="200" height="300"&gt; My name is Douglas Cheung and I am a student at CSM for 3 years at this point. I have what could only be described as an obsession with my own story series.&lt;/p&gt;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</w:t>
        <w:br/>
        <w:t xml:space="preserve">&lt;br /&gt; </w:t>
        <w:br/>
        <w:t xml:space="preserve">&lt;br /&gt; </w:t>
        <w:br/>
        <w:t xml:space="preserve">&lt;p&gt;I am attending this class because I desire knowhow in web development. So far, it's not as hard as I'm led to believe, and I hope that that's not the case.&lt;/p&gt;</w:t>
        <w:br/>
        <w:t xml:space="preserve">&lt;h2 style="text-align:center"&gt;Technologies for this class&lt;/h2&gt;</w:t>
        <w:br/>
        <w:t xml:space="preserve">&lt;ul&gt;</w:t>
        <w:br/>
        <w:t xml:space="preserve">  &lt;li&gt;HTML&lt;/li&gt;</w:t>
        <w:br/>
        <w:t xml:space="preserve">  &lt;li&gt;CSS&lt;/li&gt;</w:t>
        <w:br/>
        <w:t xml:space="preserve">  &lt;li&gt;JavaScript&lt;/li&gt;</w:t>
        <w:br/>
        <w:t xml:space="preserve">&lt;/ul&gt;</w:t>
        <w:br/>
        <w:t xml:space="preserve">&lt;h2 style="text-align:center"&gt;Resources&lt;/h2&gt;</w:t>
        <w:br/>
        <w:t xml:space="preserve">&lt;ul&gt;</w:t>
        <w:br/>
        <w:t xml:space="preserve">  &lt;li&gt;&lt;a href="https://www.w3schools.com/"&gt;W3Schools&lt;/a&gt; - This website references all things HTML, CSS and JavaScript for building web pages&lt;/li&gt;</w:t>
        <w:br/>
        <w:t xml:space="preserve">  &lt;li&gt;&lt;a href="https://stackoverflow.com/"&gt;StackOverflow&lt;/a&gt; - This website is a Q&amp;A site for anything related to code.&lt;/li&gt;</w:t>
        <w:br/>
        <w:t xml:space="preserve">&lt;/ul&gt;</w:t>
        <w:br/>
        <w:t xml:space="preserve">&lt;/body&gt;</w:t>
        <w:br/>
        <w:t xml:space="preserve">&lt;/html&gt;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